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A30" w:rsidRPr="000D2522" w:rsidRDefault="00150A30" w:rsidP="000D2522"/>
    <w:tbl>
      <w:tblPr>
        <w:tblpPr w:leftFromText="187" w:rightFromText="187" w:vertAnchor="page" w:horzAnchor="page" w:tblpXSpec="center" w:tblpY="1441"/>
        <w:tblOverlap w:val="never"/>
        <w:tblW w:w="8640" w:type="dxa"/>
        <w:tblBorders>
          <w:top w:val="single" w:sz="6" w:space="0" w:color="6386B1"/>
          <w:left w:val="single" w:sz="6" w:space="0" w:color="6386B1"/>
          <w:bottom w:val="single" w:sz="6" w:space="0" w:color="6386B1"/>
          <w:right w:val="single" w:sz="6" w:space="0" w:color="6386B1"/>
        </w:tblBorders>
        <w:tblLayout w:type="fixed"/>
        <w:tblCellMar>
          <w:top w:w="14" w:type="dxa"/>
          <w:left w:w="86" w:type="dxa"/>
          <w:bottom w:w="14" w:type="dxa"/>
          <w:right w:w="86" w:type="dxa"/>
        </w:tblCellMar>
        <w:tblLook w:val="0000"/>
      </w:tblPr>
      <w:tblGrid>
        <w:gridCol w:w="988"/>
        <w:gridCol w:w="3148"/>
        <w:gridCol w:w="23"/>
        <w:gridCol w:w="1055"/>
        <w:gridCol w:w="3426"/>
      </w:tblGrid>
      <w:tr w:rsidR="000C5A09" w:rsidRPr="000D2522">
        <w:trPr>
          <w:trHeight w:val="516"/>
        </w:trPr>
        <w:tc>
          <w:tcPr>
            <w:tcW w:w="4136" w:type="dxa"/>
            <w:gridSpan w:val="2"/>
            <w:vMerge w:val="restart"/>
            <w:shd w:val="clear" w:color="auto" w:fill="auto"/>
          </w:tcPr>
          <w:p w:rsidR="000C5A09" w:rsidRPr="000D2522" w:rsidRDefault="000C5A09" w:rsidP="0013269F">
            <w:pPr>
              <w:pStyle w:val="CompanyInformation"/>
            </w:pPr>
          </w:p>
        </w:tc>
        <w:tc>
          <w:tcPr>
            <w:tcW w:w="4504" w:type="dxa"/>
            <w:gridSpan w:val="3"/>
            <w:shd w:val="clear" w:color="auto" w:fill="auto"/>
            <w:vAlign w:val="bottom"/>
          </w:tcPr>
          <w:p w:rsidR="000C5A09" w:rsidRPr="008A6C8D" w:rsidRDefault="008A6C8D" w:rsidP="00DF6140">
            <w:pPr>
              <w:pStyle w:val="CompanyName"/>
              <w:framePr w:hSpace="0" w:wrap="auto" w:vAnchor="margin" w:hAnchor="text" w:xAlign="left" w:yAlign="inline"/>
              <w:suppressOverlap w:val="0"/>
              <w:rPr>
                <w:i/>
              </w:rPr>
            </w:pPr>
            <w:r>
              <w:rPr>
                <w:i/>
              </w:rPr>
              <w:t>Growing Up in New Zealand</w:t>
            </w:r>
          </w:p>
        </w:tc>
      </w:tr>
      <w:tr w:rsidR="000C5A09" w:rsidRPr="000D2522">
        <w:trPr>
          <w:trHeight w:val="418"/>
        </w:trPr>
        <w:tc>
          <w:tcPr>
            <w:tcW w:w="4136" w:type="dxa"/>
            <w:gridSpan w:val="2"/>
            <w:vMerge/>
            <w:shd w:val="clear" w:color="auto" w:fill="auto"/>
            <w:vAlign w:val="center"/>
          </w:tcPr>
          <w:p w:rsidR="000C5A09" w:rsidRPr="000D2522" w:rsidRDefault="000C5A09" w:rsidP="0013269F">
            <w:pPr>
              <w:pStyle w:val="CompanyInformation"/>
            </w:pPr>
          </w:p>
        </w:tc>
        <w:tc>
          <w:tcPr>
            <w:tcW w:w="4504" w:type="dxa"/>
            <w:gridSpan w:val="3"/>
            <w:shd w:val="clear" w:color="auto" w:fill="auto"/>
            <w:vAlign w:val="bottom"/>
          </w:tcPr>
          <w:p w:rsidR="008A6C8D" w:rsidRDefault="008A6C8D" w:rsidP="008A6C8D">
            <w:pPr>
              <w:rPr>
                <w:rFonts w:eastAsiaTheme="minorEastAsia"/>
                <w:noProof/>
                <w:color w:val="808080"/>
                <w:szCs w:val="18"/>
                <w:lang w:eastAsia="en-NZ"/>
              </w:rPr>
            </w:pPr>
            <w:r>
              <w:rPr>
                <w:rFonts w:eastAsiaTheme="minorEastAsia"/>
                <w:noProof/>
                <w:color w:val="808080"/>
                <w:szCs w:val="18"/>
                <w:lang w:eastAsia="en-NZ"/>
              </w:rPr>
              <w:t>Tamaki Campus | Bldg 730.313</w:t>
            </w:r>
          </w:p>
          <w:p w:rsidR="008A6C8D" w:rsidRDefault="008A6C8D" w:rsidP="008A6C8D">
            <w:pPr>
              <w:rPr>
                <w:rFonts w:eastAsiaTheme="minorEastAsia"/>
                <w:noProof/>
                <w:color w:val="808080"/>
                <w:szCs w:val="18"/>
                <w:lang w:eastAsia="en-NZ"/>
              </w:rPr>
            </w:pPr>
            <w:r>
              <w:rPr>
                <w:rFonts w:eastAsiaTheme="minorEastAsia"/>
                <w:noProof/>
                <w:color w:val="808080"/>
                <w:szCs w:val="18"/>
                <w:lang w:eastAsia="en-NZ"/>
              </w:rPr>
              <w:t xml:space="preserve">261 Morrin Road, Glen Innes, Auckland 1072 </w:t>
            </w:r>
          </w:p>
          <w:p w:rsidR="000C5A09" w:rsidRPr="000D2522" w:rsidRDefault="008A6C8D" w:rsidP="0013269F">
            <w:pPr>
              <w:pStyle w:val="CompanyInformation"/>
            </w:pPr>
            <w:r>
              <w:t>09 373 7599 ext 89295</w:t>
            </w:r>
          </w:p>
          <w:p w:rsidR="000C5A09" w:rsidRPr="000D2522" w:rsidRDefault="008A6C8D" w:rsidP="0013269F">
            <w:pPr>
              <w:pStyle w:val="CompanyInformation"/>
            </w:pPr>
            <w:r>
              <w:t>www.growingup.co.nz</w:t>
            </w:r>
          </w:p>
        </w:tc>
      </w:tr>
      <w:tr w:rsidR="000C5A09" w:rsidRPr="000D2522">
        <w:trPr>
          <w:trHeight w:val="472"/>
        </w:trPr>
        <w:tc>
          <w:tcPr>
            <w:tcW w:w="4136" w:type="dxa"/>
            <w:gridSpan w:val="2"/>
            <w:vMerge/>
            <w:shd w:val="clear" w:color="auto" w:fill="auto"/>
            <w:vAlign w:val="center"/>
          </w:tcPr>
          <w:p w:rsidR="000C5A09" w:rsidRPr="000D2522" w:rsidRDefault="000C5A09" w:rsidP="00DF6140">
            <w:pPr>
              <w:pStyle w:val="CompanyName"/>
              <w:framePr w:hSpace="0" w:wrap="auto" w:vAnchor="margin" w:hAnchor="text" w:xAlign="left" w:yAlign="inline"/>
              <w:suppressOverlap w:val="0"/>
            </w:pPr>
          </w:p>
        </w:tc>
        <w:tc>
          <w:tcPr>
            <w:tcW w:w="4504" w:type="dxa"/>
            <w:gridSpan w:val="3"/>
            <w:shd w:val="clear" w:color="auto" w:fill="auto"/>
            <w:vAlign w:val="bottom"/>
          </w:tcPr>
          <w:p w:rsidR="000C5A09" w:rsidRPr="000D2522" w:rsidRDefault="000C5A09" w:rsidP="000C5A09">
            <w:pPr>
              <w:pStyle w:val="Slogan"/>
              <w:framePr w:hSpace="0" w:wrap="auto" w:vAnchor="margin" w:hAnchor="text" w:xAlign="left" w:yAlign="inline"/>
              <w:suppressOverlap w:val="0"/>
            </w:pPr>
          </w:p>
        </w:tc>
      </w:tr>
      <w:tr w:rsidR="000C5A09" w:rsidRPr="000D2522">
        <w:trPr>
          <w:trHeight w:val="472"/>
        </w:trPr>
        <w:tc>
          <w:tcPr>
            <w:tcW w:w="4136" w:type="dxa"/>
            <w:gridSpan w:val="2"/>
            <w:vMerge/>
            <w:tcBorders>
              <w:bottom w:val="single" w:sz="6" w:space="0" w:color="6386B1"/>
            </w:tcBorders>
            <w:shd w:val="clear" w:color="auto" w:fill="auto"/>
            <w:vAlign w:val="center"/>
          </w:tcPr>
          <w:p w:rsidR="000C5A09" w:rsidRPr="000D2522" w:rsidRDefault="000C5A09" w:rsidP="00DF6140">
            <w:pPr>
              <w:pStyle w:val="CompanyName"/>
              <w:framePr w:hSpace="0" w:wrap="auto" w:vAnchor="margin" w:hAnchor="text" w:xAlign="left" w:yAlign="inline"/>
              <w:suppressOverlap w:val="0"/>
            </w:pPr>
          </w:p>
        </w:tc>
        <w:tc>
          <w:tcPr>
            <w:tcW w:w="4504" w:type="dxa"/>
            <w:gridSpan w:val="3"/>
            <w:tcBorders>
              <w:bottom w:val="single" w:sz="6" w:space="0" w:color="6386B1"/>
            </w:tcBorders>
            <w:shd w:val="clear" w:color="auto" w:fill="auto"/>
            <w:vAlign w:val="center"/>
          </w:tcPr>
          <w:p w:rsidR="000C5A09" w:rsidRPr="000D2522" w:rsidRDefault="000C5A09" w:rsidP="00DF6140">
            <w:pPr>
              <w:pStyle w:val="Slogan"/>
              <w:framePr w:hSpace="0" w:wrap="auto" w:vAnchor="margin" w:hAnchor="text" w:xAlign="left" w:yAlign="inline"/>
              <w:suppressOverlap w:val="0"/>
            </w:pPr>
          </w:p>
        </w:tc>
      </w:tr>
      <w:tr w:rsidR="00E81E36" w:rsidRPr="000D2522">
        <w:trPr>
          <w:trHeight w:val="740"/>
        </w:trPr>
        <w:tc>
          <w:tcPr>
            <w:tcW w:w="8640" w:type="dxa"/>
            <w:gridSpan w:val="5"/>
            <w:tcBorders>
              <w:top w:val="single" w:sz="6" w:space="0" w:color="6386B1"/>
              <w:left w:val="single" w:sz="48" w:space="0" w:color="6386B1"/>
              <w:bottom w:val="single" w:sz="6" w:space="0" w:color="6386B1"/>
            </w:tcBorders>
            <w:shd w:val="clear" w:color="auto" w:fill="auto"/>
            <w:tcMar>
              <w:left w:w="144" w:type="dxa"/>
            </w:tcMar>
            <w:vAlign w:val="center"/>
          </w:tcPr>
          <w:p w:rsidR="00E81E36" w:rsidRPr="000D2522" w:rsidRDefault="00E548E4" w:rsidP="00361F59">
            <w:pPr>
              <w:pStyle w:val="Fax"/>
              <w:framePr w:hSpace="0" w:wrap="auto" w:vAnchor="margin" w:hAnchor="text" w:xAlign="left" w:yAlign="inline"/>
              <w:suppressOverlap w:val="0"/>
            </w:pPr>
            <w:r w:rsidRPr="00E548E4">
              <w:rPr>
                <w:noProof/>
              </w:rPr>
              <w:pict>
                <v:rect id="_x0000_s1037" style="position:absolute;margin-left:76.8pt;margin-top:23.9pt;width:347.65pt;height:50.85pt;z-index:-251658752;mso-position-horizontal-relative:text;mso-position-vertical-relative:text" fillcolor="#6386b1" stroked="f">
                  <v:fill color2="fill lighten(0)" rotate="t" angle="-90" method="linear sigma" type="gradient"/>
                </v:rect>
              </w:pict>
            </w:r>
            <w:r w:rsidR="00E81E36">
              <w:t>FAX</w:t>
            </w:r>
          </w:p>
        </w:tc>
      </w:tr>
      <w:tr w:rsidR="00E81E36" w:rsidRPr="000D2522">
        <w:trPr>
          <w:trHeight w:val="360"/>
        </w:trPr>
        <w:tc>
          <w:tcPr>
            <w:tcW w:w="988" w:type="dxa"/>
            <w:tcBorders>
              <w:top w:val="single" w:sz="6" w:space="0" w:color="6386B1"/>
              <w:bottom w:val="single" w:sz="6" w:space="0" w:color="6386B1"/>
            </w:tcBorders>
            <w:shd w:val="clear" w:color="auto" w:fill="auto"/>
            <w:vAlign w:val="center"/>
          </w:tcPr>
          <w:p w:rsidR="00E81E36" w:rsidRPr="000D2522" w:rsidRDefault="00E81E36" w:rsidP="00A10271">
            <w:r w:rsidRPr="000D2522">
              <w:t>To:</w:t>
            </w:r>
          </w:p>
        </w:tc>
        <w:tc>
          <w:tcPr>
            <w:tcW w:w="3171" w:type="dxa"/>
            <w:gridSpan w:val="2"/>
            <w:tcBorders>
              <w:top w:val="single" w:sz="6" w:space="0" w:color="6386B1"/>
              <w:bottom w:val="single" w:sz="6" w:space="0" w:color="6386B1"/>
              <w:right w:val="single" w:sz="6" w:space="0" w:color="6386B1"/>
            </w:tcBorders>
            <w:shd w:val="clear" w:color="auto" w:fill="auto"/>
            <w:vAlign w:val="center"/>
          </w:tcPr>
          <w:p w:rsidR="00E81E36" w:rsidRPr="000D2522" w:rsidRDefault="006A4E06" w:rsidP="00A10271">
            <w:r>
              <w:t>Robert Hankey</w:t>
            </w:r>
          </w:p>
        </w:tc>
        <w:tc>
          <w:tcPr>
            <w:tcW w:w="1055" w:type="dxa"/>
            <w:tcBorders>
              <w:top w:val="single" w:sz="6" w:space="0" w:color="6386B1"/>
              <w:left w:val="single" w:sz="6" w:space="0" w:color="6386B1"/>
              <w:bottom w:val="single" w:sz="6" w:space="0" w:color="6386B1"/>
            </w:tcBorders>
            <w:shd w:val="clear" w:color="auto" w:fill="auto"/>
            <w:vAlign w:val="center"/>
          </w:tcPr>
          <w:p w:rsidR="00E81E36" w:rsidRPr="000D2522" w:rsidRDefault="00E81E36" w:rsidP="00A10271">
            <w:r w:rsidRPr="000D2522">
              <w:t>From:</w:t>
            </w:r>
          </w:p>
        </w:tc>
        <w:tc>
          <w:tcPr>
            <w:tcW w:w="3426" w:type="dxa"/>
            <w:tcBorders>
              <w:top w:val="single" w:sz="6" w:space="0" w:color="6386B1"/>
              <w:bottom w:val="single" w:sz="6" w:space="0" w:color="6386B1"/>
            </w:tcBorders>
            <w:shd w:val="clear" w:color="auto" w:fill="auto"/>
            <w:vAlign w:val="center"/>
          </w:tcPr>
          <w:p w:rsidR="00E81E36" w:rsidRPr="000D2522" w:rsidRDefault="006A4E06" w:rsidP="00A10271">
            <w:r>
              <w:t>Peter Tricker</w:t>
            </w:r>
          </w:p>
        </w:tc>
      </w:tr>
      <w:tr w:rsidR="00E81E36" w:rsidRPr="000D2522">
        <w:trPr>
          <w:trHeight w:val="360"/>
        </w:trPr>
        <w:tc>
          <w:tcPr>
            <w:tcW w:w="988" w:type="dxa"/>
            <w:tcBorders>
              <w:top w:val="single" w:sz="6" w:space="0" w:color="6386B1"/>
              <w:bottom w:val="single" w:sz="6" w:space="0" w:color="6386B1"/>
            </w:tcBorders>
            <w:shd w:val="clear" w:color="auto" w:fill="auto"/>
            <w:vAlign w:val="center"/>
          </w:tcPr>
          <w:p w:rsidR="00E81E36" w:rsidRPr="000D2522" w:rsidRDefault="00E81E36" w:rsidP="00A10271">
            <w:r w:rsidRPr="000D2522">
              <w:t>Fax:</w:t>
            </w:r>
          </w:p>
        </w:tc>
        <w:tc>
          <w:tcPr>
            <w:tcW w:w="3171" w:type="dxa"/>
            <w:gridSpan w:val="2"/>
            <w:tcBorders>
              <w:top w:val="single" w:sz="6" w:space="0" w:color="6386B1"/>
              <w:bottom w:val="single" w:sz="6" w:space="0" w:color="6386B1"/>
              <w:right w:val="single" w:sz="6" w:space="0" w:color="6386B1"/>
            </w:tcBorders>
            <w:shd w:val="clear" w:color="auto" w:fill="auto"/>
            <w:vAlign w:val="center"/>
          </w:tcPr>
          <w:p w:rsidR="00E81E36" w:rsidRPr="000D2522" w:rsidRDefault="00E81E36" w:rsidP="00A10271"/>
        </w:tc>
        <w:tc>
          <w:tcPr>
            <w:tcW w:w="1055" w:type="dxa"/>
            <w:tcBorders>
              <w:top w:val="single" w:sz="6" w:space="0" w:color="6386B1"/>
              <w:left w:val="single" w:sz="6" w:space="0" w:color="6386B1"/>
              <w:bottom w:val="single" w:sz="6" w:space="0" w:color="6386B1"/>
            </w:tcBorders>
            <w:shd w:val="clear" w:color="auto" w:fill="auto"/>
            <w:vAlign w:val="center"/>
          </w:tcPr>
          <w:p w:rsidR="00E81E36" w:rsidRPr="000D2522" w:rsidRDefault="00E81E36" w:rsidP="00A10271">
            <w:r w:rsidRPr="000D2522">
              <w:t>Pages:</w:t>
            </w:r>
          </w:p>
        </w:tc>
        <w:tc>
          <w:tcPr>
            <w:tcW w:w="3426" w:type="dxa"/>
            <w:tcBorders>
              <w:top w:val="single" w:sz="6" w:space="0" w:color="6386B1"/>
              <w:bottom w:val="single" w:sz="6" w:space="0" w:color="6386B1"/>
            </w:tcBorders>
            <w:shd w:val="clear" w:color="auto" w:fill="auto"/>
            <w:vAlign w:val="center"/>
          </w:tcPr>
          <w:p w:rsidR="00E81E36" w:rsidRPr="000D2522" w:rsidRDefault="0089153B" w:rsidP="00A10271">
            <w:r>
              <w:t>9</w:t>
            </w:r>
          </w:p>
        </w:tc>
      </w:tr>
      <w:tr w:rsidR="00E81E36" w:rsidRPr="000D2522">
        <w:trPr>
          <w:trHeight w:val="360"/>
        </w:trPr>
        <w:tc>
          <w:tcPr>
            <w:tcW w:w="988" w:type="dxa"/>
            <w:tcBorders>
              <w:top w:val="single" w:sz="6" w:space="0" w:color="6386B1"/>
              <w:bottom w:val="single" w:sz="6" w:space="0" w:color="6386B1"/>
            </w:tcBorders>
            <w:shd w:val="clear" w:color="auto" w:fill="auto"/>
            <w:vAlign w:val="center"/>
          </w:tcPr>
          <w:p w:rsidR="00E81E36" w:rsidRPr="000D2522" w:rsidRDefault="00E81E36" w:rsidP="00A10271">
            <w:r w:rsidRPr="000D2522">
              <w:t>Phone:</w:t>
            </w:r>
          </w:p>
        </w:tc>
        <w:tc>
          <w:tcPr>
            <w:tcW w:w="3171" w:type="dxa"/>
            <w:gridSpan w:val="2"/>
            <w:tcBorders>
              <w:top w:val="single" w:sz="6" w:space="0" w:color="6386B1"/>
              <w:bottom w:val="single" w:sz="6" w:space="0" w:color="6386B1"/>
              <w:right w:val="single" w:sz="6" w:space="0" w:color="6386B1"/>
            </w:tcBorders>
            <w:shd w:val="clear" w:color="auto" w:fill="auto"/>
            <w:vAlign w:val="center"/>
          </w:tcPr>
          <w:p w:rsidR="00E81E36" w:rsidRPr="000D2522" w:rsidRDefault="006A4E06" w:rsidP="00A10271">
            <w:r w:rsidRPr="006A4E06">
              <w:t>+61 2 9492 2310</w:t>
            </w:r>
          </w:p>
        </w:tc>
        <w:tc>
          <w:tcPr>
            <w:tcW w:w="1055" w:type="dxa"/>
            <w:tcBorders>
              <w:top w:val="single" w:sz="6" w:space="0" w:color="6386B1"/>
              <w:left w:val="single" w:sz="6" w:space="0" w:color="6386B1"/>
              <w:bottom w:val="single" w:sz="6" w:space="0" w:color="6386B1"/>
            </w:tcBorders>
            <w:shd w:val="clear" w:color="auto" w:fill="auto"/>
            <w:vAlign w:val="center"/>
          </w:tcPr>
          <w:p w:rsidR="00E81E36" w:rsidRPr="000D2522" w:rsidRDefault="00E81E36" w:rsidP="00A10271">
            <w:r w:rsidRPr="000D2522">
              <w:t>Date:</w:t>
            </w:r>
          </w:p>
        </w:tc>
        <w:tc>
          <w:tcPr>
            <w:tcW w:w="3426" w:type="dxa"/>
            <w:tcBorders>
              <w:top w:val="single" w:sz="6" w:space="0" w:color="6386B1"/>
              <w:bottom w:val="single" w:sz="6" w:space="0" w:color="6386B1"/>
            </w:tcBorders>
            <w:shd w:val="clear" w:color="auto" w:fill="auto"/>
            <w:vAlign w:val="center"/>
          </w:tcPr>
          <w:p w:rsidR="00E81E36" w:rsidRPr="000D2522" w:rsidRDefault="0089153B" w:rsidP="00A10271">
            <w:r>
              <w:t>28</w:t>
            </w:r>
            <w:r w:rsidR="006A4E06">
              <w:t>/10/2009</w:t>
            </w:r>
          </w:p>
        </w:tc>
      </w:tr>
      <w:tr w:rsidR="00E81E36" w:rsidRPr="000D2522">
        <w:trPr>
          <w:trHeight w:val="360"/>
        </w:trPr>
        <w:tc>
          <w:tcPr>
            <w:tcW w:w="988" w:type="dxa"/>
            <w:tcBorders>
              <w:top w:val="single" w:sz="6" w:space="0" w:color="6386B1"/>
              <w:bottom w:val="single" w:sz="6" w:space="0" w:color="6386B1"/>
            </w:tcBorders>
            <w:shd w:val="clear" w:color="auto" w:fill="auto"/>
            <w:vAlign w:val="center"/>
          </w:tcPr>
          <w:p w:rsidR="00E81E36" w:rsidRPr="000D2522" w:rsidRDefault="00E81E36" w:rsidP="00A10271">
            <w:r w:rsidRPr="000D2522">
              <w:t>Re:</w:t>
            </w:r>
          </w:p>
        </w:tc>
        <w:tc>
          <w:tcPr>
            <w:tcW w:w="3171" w:type="dxa"/>
            <w:gridSpan w:val="2"/>
            <w:tcBorders>
              <w:top w:val="single" w:sz="6" w:space="0" w:color="6386B1"/>
              <w:bottom w:val="single" w:sz="6" w:space="0" w:color="6386B1"/>
              <w:right w:val="single" w:sz="6" w:space="0" w:color="6386B1"/>
            </w:tcBorders>
            <w:shd w:val="clear" w:color="auto" w:fill="auto"/>
            <w:vAlign w:val="center"/>
          </w:tcPr>
          <w:p w:rsidR="00E81E36" w:rsidRPr="000D2522" w:rsidRDefault="0089153B" w:rsidP="00A10271">
            <w:r>
              <w:t>SOW</w:t>
            </w:r>
          </w:p>
        </w:tc>
        <w:tc>
          <w:tcPr>
            <w:tcW w:w="1055" w:type="dxa"/>
            <w:tcBorders>
              <w:top w:val="single" w:sz="6" w:space="0" w:color="6386B1"/>
              <w:left w:val="single" w:sz="6" w:space="0" w:color="6386B1"/>
              <w:bottom w:val="single" w:sz="6" w:space="0" w:color="6386B1"/>
            </w:tcBorders>
            <w:shd w:val="clear" w:color="auto" w:fill="auto"/>
            <w:vAlign w:val="center"/>
          </w:tcPr>
          <w:p w:rsidR="00E81E36" w:rsidRPr="000D2522" w:rsidRDefault="009D7BA7" w:rsidP="00A10271">
            <w:r>
              <w:t>cc</w:t>
            </w:r>
            <w:r w:rsidR="00E81E36" w:rsidRPr="000D2522">
              <w:t>:</w:t>
            </w:r>
          </w:p>
        </w:tc>
        <w:tc>
          <w:tcPr>
            <w:tcW w:w="3426" w:type="dxa"/>
            <w:tcBorders>
              <w:top w:val="single" w:sz="6" w:space="0" w:color="6386B1"/>
              <w:bottom w:val="single" w:sz="6" w:space="0" w:color="6386B1"/>
            </w:tcBorders>
            <w:shd w:val="clear" w:color="auto" w:fill="auto"/>
            <w:vAlign w:val="center"/>
          </w:tcPr>
          <w:p w:rsidR="00E81E36" w:rsidRPr="000D2522" w:rsidRDefault="00E81E36" w:rsidP="00A10271"/>
        </w:tc>
      </w:tr>
      <w:tr w:rsidR="00E81E36" w:rsidRPr="000D2522">
        <w:trPr>
          <w:trHeight w:val="8041"/>
        </w:trPr>
        <w:tc>
          <w:tcPr>
            <w:tcW w:w="8640" w:type="dxa"/>
            <w:gridSpan w:val="5"/>
            <w:tcBorders>
              <w:top w:val="single" w:sz="6" w:space="0" w:color="6386B1"/>
            </w:tcBorders>
            <w:shd w:val="clear" w:color="auto" w:fill="auto"/>
          </w:tcPr>
          <w:p w:rsidR="00E81E36" w:rsidRPr="000D2522" w:rsidRDefault="00E81E36" w:rsidP="00A10271">
            <w:pPr>
              <w:pStyle w:val="Comments"/>
            </w:pPr>
            <w:r w:rsidRPr="000D2522">
              <w:t xml:space="preserve">Comments: </w:t>
            </w:r>
          </w:p>
        </w:tc>
      </w:tr>
    </w:tbl>
    <w:p w:rsidR="001F32A9" w:rsidRPr="000D2522" w:rsidRDefault="001F32A9" w:rsidP="000D2522"/>
    <w:sectPr w:rsidR="001F32A9" w:rsidRPr="000D2522" w:rsidSect="006B7D75">
      <w:headerReference w:type="even" r:id="rId6"/>
      <w:headerReference w:type="first" r:id="rId7"/>
      <w:pgSz w:w="12240" w:h="15840"/>
      <w:pgMar w:top="720" w:right="720" w:bottom="734"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1B0" w:rsidRDefault="000131B0">
      <w:r>
        <w:separator/>
      </w:r>
    </w:p>
  </w:endnote>
  <w:endnote w:type="continuationSeparator" w:id="0">
    <w:p w:rsidR="000131B0" w:rsidRDefault="000131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1B0" w:rsidRDefault="000131B0">
      <w:r>
        <w:separator/>
      </w:r>
    </w:p>
  </w:footnote>
  <w:footnote w:type="continuationSeparator" w:id="0">
    <w:p w:rsidR="000131B0" w:rsidRDefault="000131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21A" w:rsidRDefault="00E548E4">
    <w:r w:rsidRPr="00E548E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3" type="#_x0000_t136" style="position:absolute;margin-left:0;margin-top:0;width:365.45pt;height:243.6pt;rotation:315;z-index:-251658240;mso-position-horizontal:center;mso-position-horizontal-relative:margin;mso-position-vertical:center;mso-position-vertical-relative:margin" wrapcoords="21201 1396 20225 1396 19782 2260 19427 3257 18673 5118 15923 1595 15435 997 15169 1396 14592 1462 14548 1595 17209 8906 16854 9903 11399 1994 10467 930 10157 1396 9846 1396 9713 1595 9181 4386 6209 1329 931 1462 887 1595 843 16748 1020 17014 1064 17081 1508 17014 1818 17214 1996 16948 2040 10235 5322 15220 7274 17546 7540 17014 7673 17214 7895 16881 9403 12295 10911 14555 13350 17346 13572 17081 15568 17014 16987 13093 17697 14156 20447 17214 20624 17081 21556 16948 20890 15153 19072 10235 18761 8241 19515 6380 19870 5383 20624 3522 20979 2526 21334 1595 21201 1396" fillcolor="#acace4" stroked="f">
          <v:fill opacity=".5"/>
          <v:textpath style="font-family:&quot;Arial&quot;;font-size:1pt" string="FAX"/>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21A" w:rsidRDefault="00E548E4">
    <w:r w:rsidRPr="00E548E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2" type="#_x0000_t136" style="position:absolute;margin-left:0;margin-top:0;width:365.45pt;height:243.6pt;rotation:315;z-index:-251659264;mso-position-horizontal:center;mso-position-horizontal-relative:margin;mso-position-vertical:center;mso-position-vertical-relative:margin" wrapcoords="21201 1396 20225 1396 19782 2260 19427 3257 18673 5118 15923 1595 15435 997 15169 1396 14592 1462 14548 1595 17209 8906 16854 9903 11399 1994 10467 930 10157 1396 9846 1396 9713 1595 9181 4386 6209 1329 931 1462 887 1595 843 16748 1020 17014 1064 17081 1508 17014 1818 17214 1996 16948 2040 10235 5322 15220 7274 17546 7540 17014 7673 17214 7895 16881 9403 12295 10911 14555 13350 17346 13572 17081 15568 17014 16987 13093 17697 14156 20447 17214 20624 17081 21556 16948 20890 15153 19072 10235 18761 8241 19515 6380 19870 5383 20624 3522 20979 2526 21334 1595 21201 1396" fillcolor="#acace4" stroked="f">
          <v:fill opacity=".5"/>
          <v:textpath style="font-family:&quot;Arial&quot;;font-size:1pt" string="FAX"/>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3F01"/>
  <w:defaultTabStop w:val="720"/>
  <w:noPunctuationKerning/>
  <w:characterSpacingControl w:val="doNotCompress"/>
  <w:hdrShapeDefaults>
    <o:shapedefaults v:ext="edit" spidmax="2054">
      <o:colormru v:ext="edit" colors="#5077a2,#274073,#bdcce9,#2c4984,#4469b2,#6386b1"/>
      <o:colormenu v:ext="edit" fillcolor="none" strokecolor="none"/>
    </o:shapedefaults>
    <o:shapelayout v:ext="edit">
      <o:idmap v:ext="edit" data="2"/>
    </o:shapelayout>
  </w:hdrShapeDefaults>
  <w:footnotePr>
    <w:footnote w:id="-1"/>
    <w:footnote w:id="0"/>
  </w:footnotePr>
  <w:endnotePr>
    <w:endnote w:id="-1"/>
    <w:endnote w:id="0"/>
  </w:endnotePr>
  <w:compat/>
  <w:rsids>
    <w:rsidRoot w:val="000131B0"/>
    <w:rsid w:val="000131B0"/>
    <w:rsid w:val="000A4FF0"/>
    <w:rsid w:val="000C5A09"/>
    <w:rsid w:val="000C6527"/>
    <w:rsid w:val="000D15A6"/>
    <w:rsid w:val="000D2522"/>
    <w:rsid w:val="000E7366"/>
    <w:rsid w:val="0013269F"/>
    <w:rsid w:val="00134F6F"/>
    <w:rsid w:val="00150A30"/>
    <w:rsid w:val="00183787"/>
    <w:rsid w:val="001F32A9"/>
    <w:rsid w:val="002C49FA"/>
    <w:rsid w:val="00353D19"/>
    <w:rsid w:val="00361F59"/>
    <w:rsid w:val="003A065C"/>
    <w:rsid w:val="004D3A47"/>
    <w:rsid w:val="005F43A1"/>
    <w:rsid w:val="00601961"/>
    <w:rsid w:val="00616CDE"/>
    <w:rsid w:val="00691955"/>
    <w:rsid w:val="006A4E06"/>
    <w:rsid w:val="006B7D75"/>
    <w:rsid w:val="006D1CD9"/>
    <w:rsid w:val="007A3653"/>
    <w:rsid w:val="00860366"/>
    <w:rsid w:val="0089153B"/>
    <w:rsid w:val="008A6C8D"/>
    <w:rsid w:val="008C08D6"/>
    <w:rsid w:val="00913014"/>
    <w:rsid w:val="009802D7"/>
    <w:rsid w:val="009D7BA7"/>
    <w:rsid w:val="00A10271"/>
    <w:rsid w:val="00A4057F"/>
    <w:rsid w:val="00AC2776"/>
    <w:rsid w:val="00AC2AA2"/>
    <w:rsid w:val="00BA61AC"/>
    <w:rsid w:val="00BA70DD"/>
    <w:rsid w:val="00BF5608"/>
    <w:rsid w:val="00DF6140"/>
    <w:rsid w:val="00E30AE4"/>
    <w:rsid w:val="00E31B23"/>
    <w:rsid w:val="00E548E4"/>
    <w:rsid w:val="00E81E36"/>
    <w:rsid w:val="00EB2719"/>
    <w:rsid w:val="00F519D7"/>
    <w:rsid w:val="00F647B8"/>
    <w:rsid w:val="00FB321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colormru v:ext="edit" colors="#5077a2,#274073,#bdcce9,#2c4984,#4469b2,#6386b1"/>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6140"/>
    <w:rPr>
      <w:rFonts w:ascii="Century Gothic" w:hAnsi="Century Gothic"/>
      <w:color w:val="346084"/>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s">
    <w:name w:val="Comments"/>
    <w:basedOn w:val="Normal"/>
    <w:rsid w:val="000D2522"/>
    <w:pPr>
      <w:spacing w:before="80"/>
      <w:contextualSpacing/>
    </w:pPr>
  </w:style>
  <w:style w:type="paragraph" w:customStyle="1" w:styleId="Slogan">
    <w:name w:val="Slogan"/>
    <w:basedOn w:val="Normal"/>
    <w:rsid w:val="0013269F"/>
    <w:pPr>
      <w:framePr w:hSpace="187" w:wrap="around" w:vAnchor="page" w:hAnchor="page" w:xAlign="center" w:y="1441"/>
      <w:suppressOverlap/>
    </w:pPr>
    <w:rPr>
      <w:i/>
      <w:color w:val="993300"/>
    </w:rPr>
  </w:style>
  <w:style w:type="paragraph" w:customStyle="1" w:styleId="CompanyName">
    <w:name w:val="Company Name"/>
    <w:basedOn w:val="Normal"/>
    <w:rsid w:val="0013269F"/>
    <w:pPr>
      <w:framePr w:hSpace="187" w:wrap="around" w:vAnchor="page" w:hAnchor="page" w:xAlign="center" w:y="1441"/>
      <w:suppressOverlap/>
    </w:pPr>
    <w:rPr>
      <w:caps/>
      <w:color w:val="642100"/>
      <w:szCs w:val="18"/>
    </w:rPr>
  </w:style>
  <w:style w:type="paragraph" w:customStyle="1" w:styleId="CompanyInformation">
    <w:name w:val="Company Information"/>
    <w:basedOn w:val="Normal"/>
    <w:rsid w:val="0013269F"/>
    <w:pPr>
      <w:spacing w:line="200" w:lineRule="exact"/>
    </w:pPr>
  </w:style>
  <w:style w:type="paragraph" w:customStyle="1" w:styleId="Fax">
    <w:name w:val="Fax"/>
    <w:basedOn w:val="Normal"/>
    <w:rsid w:val="000C5A09"/>
    <w:pPr>
      <w:framePr w:hSpace="187" w:wrap="around" w:vAnchor="page" w:hAnchor="page" w:xAlign="center" w:y="1441"/>
      <w:suppressOverlap/>
    </w:pPr>
    <w:rPr>
      <w:caps/>
      <w:color w:val="993300"/>
      <w:sz w:val="80"/>
      <w:szCs w:val="44"/>
    </w:rPr>
  </w:style>
  <w:style w:type="paragraph" w:styleId="BalloonText">
    <w:name w:val="Balloon Text"/>
    <w:basedOn w:val="Normal"/>
    <w:semiHidden/>
    <w:rsid w:val="00EB27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022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tri015\Application%20Data\Microsoft\Templates\Fax%20cover%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Fax cover sheet.dot</Template>
  <TotalTime>5</TotalTime>
  <Pages>1</Pages>
  <Words>44</Words>
  <Characters>237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ptri015</dc:creator>
  <cp:keywords/>
  <dc:description/>
  <cp:lastModifiedBy>ptri015</cp:lastModifiedBy>
  <cp:revision>4</cp:revision>
  <cp:lastPrinted>2009-10-19T01:13:00Z</cp:lastPrinted>
  <dcterms:created xsi:type="dcterms:W3CDTF">2009-10-14T02:19:00Z</dcterms:created>
  <dcterms:modified xsi:type="dcterms:W3CDTF">2009-10-28T03:45:00Z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TC010129501033</vt:lpwstr>
  </property>
</Properties>
</file>